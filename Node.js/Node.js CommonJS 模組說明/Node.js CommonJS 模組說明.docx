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1DE" w:rsidRPr="002A5E1D" w:rsidRDefault="008F3115" w:rsidP="00A118E6">
      <w:pPr>
        <w:jc w:val="center"/>
        <w:rPr>
          <w:b/>
          <w:sz w:val="28"/>
        </w:rPr>
      </w:pPr>
      <w:bookmarkStart w:id="0" w:name="OLE_LINK1"/>
      <w:bookmarkStart w:id="1" w:name="OLE_LINK2"/>
      <w:r>
        <w:rPr>
          <w:rFonts w:hint="eastAsia"/>
          <w:b/>
          <w:sz w:val="28"/>
        </w:rPr>
        <w:t>No</w:t>
      </w:r>
      <w:r>
        <w:rPr>
          <w:b/>
          <w:sz w:val="28"/>
        </w:rPr>
        <w:t xml:space="preserve">de.js </w:t>
      </w:r>
      <w:proofErr w:type="spellStart"/>
      <w:r>
        <w:rPr>
          <w:b/>
          <w:sz w:val="28"/>
        </w:rPr>
        <w:t>CommonJS</w:t>
      </w:r>
      <w:proofErr w:type="spell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模組說明</w:t>
      </w:r>
      <w:bookmarkEnd w:id="0"/>
      <w:bookmarkEnd w:id="1"/>
    </w:p>
    <w:p w:rsidR="002A5E1D" w:rsidRDefault="008F3115" w:rsidP="007A737B">
      <w:pPr>
        <w:ind w:firstLineChars="200" w:firstLine="480"/>
        <w:jc w:val="both"/>
      </w:pP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ommonJS</w:t>
      </w:r>
      <w:proofErr w:type="spellEnd"/>
      <w:r>
        <w:t xml:space="preserve"> </w:t>
      </w:r>
      <w:r>
        <w:rPr>
          <w:rFonts w:hint="eastAsia"/>
        </w:rPr>
        <w:t>模組可用來將</w:t>
      </w:r>
      <w:r>
        <w:rPr>
          <w:rFonts w:hint="eastAsia"/>
        </w:rPr>
        <w:t xml:space="preserve"> J</w:t>
      </w:r>
      <w:r>
        <w:t xml:space="preserve">avaScript </w:t>
      </w:r>
      <w:r>
        <w:rPr>
          <w:rFonts w:hint="eastAsia"/>
        </w:rPr>
        <w:t>以模組化的方式管理，讓程式碼更具組織性；接下來將說明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ommonJS</w:t>
      </w:r>
      <w:proofErr w:type="spellEnd"/>
      <w:r>
        <w:t xml:space="preserve"> </w:t>
      </w:r>
      <w:r>
        <w:rPr>
          <w:rFonts w:hint="eastAsia"/>
        </w:rPr>
        <w:t>模組的使用。</w:t>
      </w:r>
    </w:p>
    <w:p w:rsidR="008F3115" w:rsidRDefault="008F3115" w:rsidP="007A737B">
      <w:pPr>
        <w:ind w:firstLineChars="200" w:firstLine="480"/>
        <w:jc w:val="both"/>
      </w:pPr>
      <w:r>
        <w:rPr>
          <w:rFonts w:hint="eastAsia"/>
        </w:rPr>
        <w:t>在</w:t>
      </w:r>
      <w:r>
        <w:rPr>
          <w:rFonts w:hint="eastAsia"/>
        </w:rPr>
        <w:t xml:space="preserve"> N</w:t>
      </w:r>
      <w:r>
        <w:t xml:space="preserve">ode.js </w:t>
      </w:r>
      <w:r>
        <w:rPr>
          <w:rFonts w:hint="eastAsia"/>
        </w:rPr>
        <w:t>中，每一個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檔案都被視為是一個獨立的模組。那現在的重點就是，要如何引入模組以及導出模組。</w:t>
      </w:r>
    </w:p>
    <w:p w:rsidR="008F3115" w:rsidRDefault="008F3115" w:rsidP="007A737B">
      <w:pPr>
        <w:ind w:firstLineChars="200" w:firstLine="480"/>
        <w:jc w:val="both"/>
      </w:pPr>
      <w:r>
        <w:rPr>
          <w:rFonts w:hint="eastAsia"/>
        </w:rPr>
        <w:t>首先說明導出模組，導出模組的時候，主要有兩個關鍵字能夠使用，</w:t>
      </w:r>
      <w:proofErr w:type="spellStart"/>
      <w:r>
        <w:rPr>
          <w:rFonts w:hint="eastAsia"/>
        </w:rPr>
        <w:t>m</w:t>
      </w:r>
      <w:r>
        <w:t>odule.exports</w:t>
      </w:r>
      <w:proofErr w:type="spellEnd"/>
      <w: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exports</w:t>
      </w:r>
      <w:r>
        <w:rPr>
          <w:rFonts w:hint="eastAsia"/>
        </w:rPr>
        <w:t>，這兩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有什麼差別呢？</w:t>
      </w:r>
    </w:p>
    <w:p w:rsidR="008F3115" w:rsidRDefault="00363931" w:rsidP="007A737B">
      <w:pPr>
        <w:ind w:firstLineChars="200" w:firstLine="480"/>
        <w:jc w:val="both"/>
      </w:pPr>
      <w:r>
        <w:rPr>
          <w:rFonts w:hint="eastAsia"/>
        </w:rPr>
        <w:t>使</w:t>
      </w:r>
      <w:r w:rsidR="008F3115">
        <w:rPr>
          <w:rFonts w:hint="eastAsia"/>
        </w:rPr>
        <w:t>用</w:t>
      </w:r>
      <w:r w:rsidR="008F3115">
        <w:rPr>
          <w:rFonts w:hint="eastAsia"/>
        </w:rPr>
        <w:t xml:space="preserve"> </w:t>
      </w:r>
      <w:r w:rsidR="008F3115">
        <w:t xml:space="preserve">console </w:t>
      </w:r>
      <w:r w:rsidR="008F3115">
        <w:rPr>
          <w:rFonts w:hint="eastAsia"/>
        </w:rPr>
        <w:t>將這兩個關鍵字輸出</w:t>
      </w:r>
      <w:r w:rsidR="0065752A">
        <w:rPr>
          <w:rFonts w:hint="eastAsia"/>
        </w:rPr>
        <w:t>出來看</w:t>
      </w:r>
      <w:r w:rsidR="008F3115">
        <w:rPr>
          <w:rFonts w:hint="eastAsia"/>
        </w:rPr>
        <w:t>，程式碼如下圖</w:t>
      </w:r>
      <w:r w:rsidR="008F3115">
        <w:rPr>
          <w:rFonts w:hint="eastAsia"/>
        </w:rPr>
        <w:t xml:space="preserve"> </w:t>
      </w:r>
      <w:r w:rsidR="008F3115">
        <w:t xml:space="preserve">1 </w:t>
      </w:r>
      <w:r w:rsidR="008F3115">
        <w:rPr>
          <w:rFonts w:hint="eastAsia"/>
        </w:rPr>
        <w:t>所示：</w:t>
      </w:r>
    </w:p>
    <w:p w:rsidR="007A737B" w:rsidRDefault="005325BC" w:rsidP="007A737B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199184" cy="2626360"/>
                <wp:effectExtent l="0" t="0" r="1905" b="2540"/>
                <wp:docPr id="2" name="畫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185" cy="259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76200" y="2124075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F8512D" id="畫布 2" o:spid="_x0000_s1026" editas="canvas" style="width:409.4pt;height:206.8pt;mso-position-horizontal-relative:char;mso-position-vertical-relative:line" coordsize="51987,26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987;height:26263;visibility:visible;mso-wrap-style:square">
                  <v:fill o:detectmouseclick="t"/>
                  <v:path o:connecttype="none"/>
                </v:shape>
                <v:shape id="圖片 4" o:spid="_x0000_s1028" type="#_x0000_t75" style="position:absolute;width:51631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">
                  <v:imagedata r:id="rId7" o:title=""/>
                </v:shape>
                <v:rect id="矩形 3" o:spid="_x0000_s1029" style="position:absolute;left:762;top:21240;width:447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" filled="f" strokecolor="red" strokeweight="2pt"/>
                <w10:anchorlock/>
              </v:group>
            </w:pict>
          </mc:Fallback>
        </mc:AlternateContent>
      </w:r>
    </w:p>
    <w:p w:rsidR="007A737B" w:rsidRDefault="007A737B" w:rsidP="007A737B">
      <w:pPr>
        <w:jc w:val="center"/>
      </w:pPr>
      <w:r>
        <w:rPr>
          <w:rFonts w:hint="eastAsia"/>
        </w:rPr>
        <w:t>圖</w:t>
      </w:r>
      <w:r w:rsidR="00F6432B">
        <w:rPr>
          <w:rFonts w:hint="eastAsia"/>
        </w:rPr>
        <w:t xml:space="preserve"> </w:t>
      </w:r>
      <w:r w:rsidR="00F6432B">
        <w:t>1</w:t>
      </w:r>
      <w:r w:rsidR="00F6432B">
        <w:rPr>
          <w:rFonts w:hint="eastAsia"/>
        </w:rPr>
        <w:t>、輸出</w:t>
      </w:r>
      <w:r w:rsidR="00F6432B">
        <w:rPr>
          <w:rFonts w:hint="eastAsia"/>
        </w:rPr>
        <w:t xml:space="preserve"> </w:t>
      </w:r>
      <w:proofErr w:type="spellStart"/>
      <w:r w:rsidR="00F6432B">
        <w:t>module.exports</w:t>
      </w:r>
      <w:proofErr w:type="spellEnd"/>
      <w:r w:rsidR="00F6432B">
        <w:t xml:space="preserve"> </w:t>
      </w:r>
      <w:r w:rsidR="00F6432B">
        <w:rPr>
          <w:rFonts w:hint="eastAsia"/>
        </w:rPr>
        <w:t>與</w:t>
      </w:r>
      <w:r w:rsidR="00F6432B">
        <w:rPr>
          <w:rFonts w:hint="eastAsia"/>
        </w:rPr>
        <w:t xml:space="preserve"> </w:t>
      </w:r>
      <w:r w:rsidR="00F6432B">
        <w:t xml:space="preserve">exports </w:t>
      </w:r>
      <w:r w:rsidR="00F6432B">
        <w:rPr>
          <w:rFonts w:hint="eastAsia"/>
        </w:rPr>
        <w:t>關鍵字</w:t>
      </w:r>
    </w:p>
    <w:p w:rsidR="00A136CC" w:rsidRDefault="00A136CC" w:rsidP="007A737B">
      <w:pPr>
        <w:ind w:firstLineChars="200" w:firstLine="480"/>
        <w:jc w:val="both"/>
      </w:pPr>
    </w:p>
    <w:p w:rsidR="00012E6C" w:rsidRDefault="00A136CC" w:rsidP="00012E6C">
      <w:pPr>
        <w:ind w:firstLineChars="200" w:firstLine="480"/>
        <w:jc w:val="both"/>
      </w:pPr>
      <w:r>
        <w:rPr>
          <w:rFonts w:hint="eastAsia"/>
        </w:rPr>
        <w:t>輸出可以發現，這兩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是空的物件，</w:t>
      </w:r>
      <w:r w:rsidR="00012E6C">
        <w:rPr>
          <w:rFonts w:hint="eastAsia"/>
        </w:rPr>
        <w:t>既然是空的物件，那麼我們就能夠透過他們給這個物件加上一些屬性，如下圖</w:t>
      </w:r>
      <w:r w:rsidR="00012E6C">
        <w:rPr>
          <w:rFonts w:hint="eastAsia"/>
        </w:rPr>
        <w:t xml:space="preserve"> </w:t>
      </w:r>
      <w:r w:rsidR="00012E6C">
        <w:t xml:space="preserve">2 </w:t>
      </w:r>
      <w:r w:rsidR="00012E6C">
        <w:rPr>
          <w:rFonts w:hint="eastAsia"/>
        </w:rPr>
        <w:t>所示：</w:t>
      </w:r>
    </w:p>
    <w:p w:rsidR="00012E6C" w:rsidRDefault="00971A79" w:rsidP="00971A79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3179249" cy="3093085"/>
                <wp:effectExtent l="0" t="0" r="2540" b="0"/>
                <wp:docPr id="9" name="畫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305752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488E517" id="畫布 9" o:spid="_x0000_s1026" editas="canvas" style="width:250.35pt;height:243.55pt;mso-position-horizontal-relative:char;mso-position-vertical-relative:line" coordsize="31788,30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">
                <v:shape id="_x0000_s1027" type="#_x0000_t75" style="position:absolute;width:31788;height:30930;visibility:visible;mso-wrap-style:square">
                  <v:fill o:detectmouseclick="t"/>
                  <v:path o:connecttype="none"/>
                </v:shape>
                <v:shape id="圖片 10" o:spid="_x0000_s1028" type="#_x0000_t75" style="position:absolute;width:31432;height:30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:rsidR="002F4954" w:rsidRDefault="002F4954" w:rsidP="00971A79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、透過</w:t>
      </w:r>
      <w:r>
        <w:rPr>
          <w:rFonts w:hint="eastAsia"/>
        </w:rPr>
        <w:t xml:space="preserve"> </w:t>
      </w:r>
      <w:proofErr w:type="spellStart"/>
      <w:r>
        <w:t>module.exports</w:t>
      </w:r>
      <w:proofErr w:type="spellEnd"/>
      <w: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exports </w:t>
      </w:r>
      <w:r>
        <w:rPr>
          <w:rFonts w:hint="eastAsia"/>
        </w:rPr>
        <w:t>加上屬性</w:t>
      </w:r>
    </w:p>
    <w:p w:rsidR="00012E6C" w:rsidRDefault="00012E6C" w:rsidP="007A737B">
      <w:pPr>
        <w:ind w:firstLineChars="200" w:firstLine="480"/>
        <w:jc w:val="both"/>
      </w:pPr>
      <w:r>
        <w:rPr>
          <w:rFonts w:hint="eastAsia"/>
        </w:rPr>
        <w:lastRenderedPageBreak/>
        <w:t>可以發現各自加上屬性之後，這兩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關鍵字輸出出來的內容都是一樣的，這就表示這兩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關鍵字都是使用同一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物件，正確地來說，</w:t>
      </w:r>
      <w:r>
        <w:rPr>
          <w:rFonts w:hint="eastAsia"/>
        </w:rPr>
        <w:t>e</w:t>
      </w:r>
      <w:r>
        <w:t xml:space="preserve">xports </w:t>
      </w:r>
      <w:r>
        <w:rPr>
          <w:rFonts w:hint="eastAsia"/>
        </w:rPr>
        <w:t>是參考到</w:t>
      </w:r>
      <w:r>
        <w:rPr>
          <w:rFonts w:hint="eastAsia"/>
        </w:rPr>
        <w:t xml:space="preserve"> </w:t>
      </w:r>
      <w:proofErr w:type="spellStart"/>
      <w:r>
        <w:t>module.exports</w:t>
      </w:r>
      <w:proofErr w:type="spellEnd"/>
      <w:r>
        <w:t xml:space="preserve"> </w:t>
      </w:r>
      <w:r>
        <w:rPr>
          <w:rFonts w:hint="eastAsia"/>
        </w:rPr>
        <w:t>的物件，這就說明，使用</w:t>
      </w:r>
      <w:r>
        <w:rPr>
          <w:rFonts w:hint="eastAsia"/>
        </w:rPr>
        <w:t xml:space="preserve"> </w:t>
      </w:r>
      <w:r>
        <w:t xml:space="preserve">exports </w:t>
      </w:r>
      <w:r>
        <w:rPr>
          <w:rFonts w:hint="eastAsia"/>
        </w:rPr>
        <w:t>新增屬性上去的時候，也就會加到</w:t>
      </w:r>
      <w:r>
        <w:rPr>
          <w:rFonts w:hint="eastAsia"/>
        </w:rPr>
        <w:t xml:space="preserve"> </w:t>
      </w:r>
      <w:proofErr w:type="spellStart"/>
      <w:r>
        <w:t>module.exports</w:t>
      </w:r>
      <w:proofErr w:type="spellEnd"/>
      <w:r>
        <w:t xml:space="preserve"> </w:t>
      </w:r>
      <w:r>
        <w:rPr>
          <w:rFonts w:hint="eastAsia"/>
        </w:rPr>
        <w:t>物件上面。</w:t>
      </w:r>
    </w:p>
    <w:p w:rsidR="00012E6C" w:rsidRDefault="00012E6C" w:rsidP="007A737B">
      <w:pPr>
        <w:ind w:firstLineChars="200" w:firstLine="480"/>
        <w:jc w:val="both"/>
      </w:pPr>
      <w:r>
        <w:rPr>
          <w:rFonts w:hint="eastAsia"/>
        </w:rPr>
        <w:t>但有一點要注意，</w:t>
      </w:r>
      <w:proofErr w:type="gramStart"/>
      <w:r>
        <w:rPr>
          <w:rFonts w:hint="eastAsia"/>
        </w:rPr>
        <w:t>如果說將</w:t>
      </w:r>
      <w:proofErr w:type="gramEnd"/>
      <w:r>
        <w:rPr>
          <w:rFonts w:hint="eastAsia"/>
        </w:rPr>
        <w:t xml:space="preserve"> </w:t>
      </w:r>
      <w:proofErr w:type="spellStart"/>
      <w:r>
        <w:t>module.exports</w:t>
      </w:r>
      <w:proofErr w:type="spellEnd"/>
      <w:r>
        <w:t xml:space="preserve"> </w:t>
      </w:r>
      <w:r>
        <w:rPr>
          <w:rFonts w:hint="eastAsia"/>
        </w:rPr>
        <w:t>重新賦予一個新的物件的時候，後面再使用</w:t>
      </w:r>
      <w:r>
        <w:rPr>
          <w:rFonts w:hint="eastAsia"/>
        </w:rPr>
        <w:t xml:space="preserve"> </w:t>
      </w:r>
      <w:r>
        <w:t xml:space="preserve">exports </w:t>
      </w:r>
      <w:r>
        <w:rPr>
          <w:rFonts w:hint="eastAsia"/>
        </w:rPr>
        <w:t>加上屬性，並不會將該屬性</w:t>
      </w:r>
      <w:r w:rsidR="00971A79">
        <w:rPr>
          <w:rFonts w:hint="eastAsia"/>
        </w:rPr>
        <w:t>加入到</w:t>
      </w:r>
      <w:r>
        <w:rPr>
          <w:rFonts w:hint="eastAsia"/>
        </w:rPr>
        <w:t xml:space="preserve"> </w:t>
      </w:r>
      <w:proofErr w:type="spellStart"/>
      <w:r>
        <w:t>module.exports</w:t>
      </w:r>
      <w:proofErr w:type="spellEnd"/>
      <w:r>
        <w:t xml:space="preserve"> </w:t>
      </w:r>
      <w:r>
        <w:rPr>
          <w:rFonts w:hint="eastAsia"/>
        </w:rPr>
        <w:t>裡面，程式碼如下</w:t>
      </w:r>
      <w:r w:rsidR="00207703">
        <w:rPr>
          <w:rFonts w:hint="eastAsia"/>
        </w:rPr>
        <w:t>圖</w:t>
      </w:r>
      <w:r w:rsidR="00207703">
        <w:rPr>
          <w:rFonts w:hint="eastAsia"/>
        </w:rPr>
        <w:t xml:space="preserve"> </w:t>
      </w:r>
      <w:r w:rsidR="00207703">
        <w:t xml:space="preserve">3 </w:t>
      </w:r>
      <w:r>
        <w:rPr>
          <w:rFonts w:hint="eastAsia"/>
        </w:rPr>
        <w:t>所示</w:t>
      </w:r>
      <w:r w:rsidR="00207703">
        <w:rPr>
          <w:rFonts w:hint="eastAsia"/>
        </w:rPr>
        <w:t>：</w:t>
      </w:r>
    </w:p>
    <w:p w:rsidR="00012E6C" w:rsidRDefault="007C730B" w:rsidP="007C730B">
      <w:pPr>
        <w:pStyle w:val="a4"/>
        <w:ind w:leftChars="0" w:left="0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2978785" cy="2922074"/>
                <wp:effectExtent l="0" t="0" r="0" b="0"/>
                <wp:docPr id="11" name="畫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999" y="35999"/>
                            <a:ext cx="2943225" cy="28860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10D8292" id="畫布 11" o:spid="_x0000_s1026" editas="canvas" style="width:234.55pt;height:230.1pt;mso-position-horizontal-relative:char;mso-position-vertical-relative:line" coordsize="29787,29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">
                <v:shape id="_x0000_s1027" type="#_x0000_t75" style="position:absolute;width:29787;height:29216;visibility:visible;mso-wrap-style:square">
                  <v:fill o:detectmouseclick="t"/>
                  <v:path o:connecttype="none"/>
                </v:shape>
                <v:shape id="圖片 12" o:spid="_x0000_s1028" type="#_x0000_t75" style="position:absolute;left:359;top:359;width:29433;height:28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:rsidR="00971A79" w:rsidRDefault="00971A79" w:rsidP="007C730B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、</w:t>
      </w:r>
      <w:proofErr w:type="spellStart"/>
      <w:r w:rsidR="007C730B">
        <w:rPr>
          <w:rFonts w:hint="eastAsia"/>
        </w:rPr>
        <w:t>m</w:t>
      </w:r>
      <w:r w:rsidR="007C730B">
        <w:t>odule.exports</w:t>
      </w:r>
      <w:proofErr w:type="spellEnd"/>
      <w:r w:rsidR="007C730B">
        <w:t xml:space="preserve"> </w:t>
      </w:r>
      <w:r w:rsidR="007C730B">
        <w:rPr>
          <w:rFonts w:hint="eastAsia"/>
        </w:rPr>
        <w:t>指派新的物件</w:t>
      </w:r>
    </w:p>
    <w:p w:rsidR="007C730B" w:rsidRDefault="007C730B" w:rsidP="00207703">
      <w:pPr>
        <w:ind w:firstLineChars="200" w:firstLine="480"/>
        <w:jc w:val="center"/>
      </w:pPr>
    </w:p>
    <w:p w:rsidR="00012E6C" w:rsidRDefault="00012E6C" w:rsidP="007A737B">
      <w:pPr>
        <w:ind w:firstLineChars="200" w:firstLine="480"/>
        <w:jc w:val="both"/>
      </w:pPr>
      <w:bookmarkStart w:id="2" w:name="_GoBack"/>
      <w:bookmarkEnd w:id="2"/>
      <w:r>
        <w:rPr>
          <w:rFonts w:hint="eastAsia"/>
        </w:rPr>
        <w:t>可以明顯地看到輸出</w:t>
      </w:r>
      <w:r w:rsidR="007C730B">
        <w:rPr>
          <w:rFonts w:hint="eastAsia"/>
        </w:rPr>
        <w:t>結果已經是兩個不一樣的</w:t>
      </w:r>
      <w:r>
        <w:rPr>
          <w:rFonts w:hint="eastAsia"/>
        </w:rPr>
        <w:t>內容</w:t>
      </w:r>
      <w:r w:rsidR="007C730B">
        <w:rPr>
          <w:rFonts w:hint="eastAsia"/>
        </w:rPr>
        <w:t>。</w:t>
      </w:r>
    </w:p>
    <w:p w:rsidR="00012E6C" w:rsidRDefault="00012E6C" w:rsidP="007A737B">
      <w:pPr>
        <w:ind w:firstLineChars="200" w:firstLine="480"/>
        <w:jc w:val="both"/>
      </w:pPr>
    </w:p>
    <w:p w:rsidR="00012E6C" w:rsidRDefault="00012E6C" w:rsidP="007A737B">
      <w:pPr>
        <w:ind w:firstLineChars="200" w:firstLine="480"/>
        <w:jc w:val="both"/>
      </w:pPr>
      <w:r>
        <w:rPr>
          <w:rFonts w:hint="eastAsia"/>
        </w:rPr>
        <w:t>或是如果在</w:t>
      </w:r>
      <w:r>
        <w:rPr>
          <w:rFonts w:hint="eastAsia"/>
        </w:rPr>
        <w:t xml:space="preserve"> </w:t>
      </w:r>
      <w:r>
        <w:t xml:space="preserve">exports </w:t>
      </w:r>
      <w:r>
        <w:rPr>
          <w:rFonts w:hint="eastAsia"/>
        </w:rPr>
        <w:t>重新指派新的物件，也並不會影響到</w:t>
      </w:r>
      <w:r>
        <w:rPr>
          <w:rFonts w:hint="eastAsia"/>
        </w:rPr>
        <w:t xml:space="preserve"> </w:t>
      </w:r>
      <w:proofErr w:type="spellStart"/>
      <w:r>
        <w:t>module.exports</w:t>
      </w:r>
      <w:proofErr w:type="spellEnd"/>
      <w:r>
        <w:t xml:space="preserve"> </w:t>
      </w:r>
      <w:r>
        <w:rPr>
          <w:rFonts w:hint="eastAsia"/>
        </w:rPr>
        <w:t>的物件，程式碼如下</w:t>
      </w:r>
      <w:r w:rsidR="007C730B">
        <w:rPr>
          <w:rFonts w:hint="eastAsia"/>
        </w:rPr>
        <w:t>圖</w:t>
      </w:r>
      <w:r w:rsidR="007C730B">
        <w:rPr>
          <w:rFonts w:hint="eastAsia"/>
        </w:rPr>
        <w:t xml:space="preserve"> </w:t>
      </w:r>
      <w:r w:rsidR="007C730B">
        <w:t xml:space="preserve">4 </w:t>
      </w:r>
      <w:r>
        <w:rPr>
          <w:rFonts w:hint="eastAsia"/>
        </w:rPr>
        <w:t>所示：</w:t>
      </w:r>
    </w:p>
    <w:p w:rsidR="00012E6C" w:rsidRDefault="007C730B" w:rsidP="007C730B">
      <w:pPr>
        <w:ind w:firstLineChars="200" w:firstLine="480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3140710" cy="2941124"/>
                <wp:effectExtent l="0" t="0" r="2540" b="0"/>
                <wp:docPr id="13" name="畫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90512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E64E10F" id="畫布 13" o:spid="_x0000_s1026" editas="canvas" style="width:247.3pt;height:231.6pt;mso-position-horizontal-relative:char;mso-position-vertical-relative:line" coordsize="31407,29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">
                <v:shape id="_x0000_s1027" type="#_x0000_t75" style="position:absolute;width:31407;height:29406;visibility:visible;mso-wrap-style:square">
                  <v:fill o:detectmouseclick="t"/>
                  <v:path o:connecttype="none"/>
                </v:shape>
                <v:shape id="圖片 14" o:spid="_x0000_s1028" type="#_x0000_t75" style="position:absolute;width:31051;height:29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">
                  <v:imagedata r:id="rId13" o:title=""/>
                </v:shape>
                <w10:anchorlock/>
              </v:group>
            </w:pict>
          </mc:Fallback>
        </mc:AlternateContent>
      </w:r>
    </w:p>
    <w:p w:rsidR="007C730B" w:rsidRDefault="007C730B" w:rsidP="007C730B">
      <w:pPr>
        <w:ind w:firstLineChars="200" w:firstLine="480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 xml:space="preserve">xports </w:t>
      </w:r>
      <w:r>
        <w:rPr>
          <w:rFonts w:hint="eastAsia"/>
        </w:rPr>
        <w:t>指派新的物件</w:t>
      </w:r>
    </w:p>
    <w:p w:rsidR="007C730B" w:rsidRDefault="007C730B" w:rsidP="007C730B">
      <w:pPr>
        <w:ind w:firstLineChars="200" w:firstLine="480"/>
        <w:jc w:val="both"/>
      </w:pPr>
    </w:p>
    <w:p w:rsidR="00430DB1" w:rsidRDefault="00012E6C" w:rsidP="00100301">
      <w:pPr>
        <w:ind w:firstLineChars="200" w:firstLine="480"/>
        <w:jc w:val="both"/>
      </w:pPr>
      <w:r>
        <w:rPr>
          <w:rFonts w:hint="eastAsia"/>
        </w:rPr>
        <w:t>可以看到一樣也是兩個</w:t>
      </w:r>
      <w:r w:rsidR="007C730B">
        <w:rPr>
          <w:rFonts w:hint="eastAsia"/>
        </w:rPr>
        <w:t>不一樣的</w:t>
      </w:r>
      <w:r>
        <w:rPr>
          <w:rFonts w:hint="eastAsia"/>
        </w:rPr>
        <w:t>物件</w:t>
      </w:r>
      <w:r w:rsidR="007C730B">
        <w:rPr>
          <w:rFonts w:hint="eastAsia"/>
        </w:rPr>
        <w:t>內容。</w:t>
      </w:r>
    </w:p>
    <w:p w:rsidR="00430DB1" w:rsidRDefault="00430DB1" w:rsidP="007A737B">
      <w:pPr>
        <w:ind w:firstLineChars="200" w:firstLine="480"/>
        <w:jc w:val="both"/>
      </w:pPr>
      <w:r>
        <w:rPr>
          <w:rFonts w:hint="eastAsia"/>
        </w:rPr>
        <w:lastRenderedPageBreak/>
        <w:t>若想要知道原理</w:t>
      </w:r>
      <w:r w:rsidR="00100301">
        <w:rPr>
          <w:rFonts w:hint="eastAsia"/>
        </w:rPr>
        <w:t>可以參考</w:t>
      </w:r>
      <w:r>
        <w:rPr>
          <w:rFonts w:hint="eastAsia"/>
        </w:rPr>
        <w:t>下</w:t>
      </w:r>
      <w:r w:rsidR="00100301">
        <w:rPr>
          <w:rFonts w:hint="eastAsia"/>
        </w:rPr>
        <w:t>圖</w:t>
      </w:r>
      <w:r w:rsidR="00100301">
        <w:rPr>
          <w:rFonts w:hint="eastAsia"/>
        </w:rPr>
        <w:t xml:space="preserve"> </w:t>
      </w:r>
      <w:r w:rsidR="00100301">
        <w:t xml:space="preserve">5 </w:t>
      </w:r>
      <w:r>
        <w:rPr>
          <w:rFonts w:hint="eastAsia"/>
        </w:rPr>
        <w:t>程式碼</w:t>
      </w:r>
      <w:r w:rsidR="00100301">
        <w:rPr>
          <w:rFonts w:hint="eastAsia"/>
        </w:rPr>
        <w:t>：</w:t>
      </w:r>
    </w:p>
    <w:p w:rsidR="00430DB1" w:rsidRDefault="00B51A77" w:rsidP="00B51A77">
      <w:pPr>
        <w:ind w:firstLineChars="200" w:firstLine="480"/>
        <w:jc w:val="both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271681" cy="3350260"/>
                <wp:effectExtent l="0" t="0" r="0" b="2540"/>
                <wp:docPr id="15" name="畫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110" cy="3314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文字方塊 17"/>
                        <wps:cNvSpPr txBox="1"/>
                        <wps:spPr>
                          <a:xfrm>
                            <a:off x="1893562" y="971551"/>
                            <a:ext cx="4342130" cy="5143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51A77" w:rsidRDefault="00B51A77">
                              <w:r>
                                <w:rPr>
                                  <w:rFonts w:hint="eastAsia"/>
                                </w:rPr>
                                <w:t xml:space="preserve">exports </w:t>
                              </w:r>
                              <w:r>
                                <w:rPr>
                                  <w:rFonts w:hint="eastAsia"/>
                                </w:rPr>
                                <w:t>原本指向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module.exports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但是他</w:t>
                              </w:r>
                              <w:r>
                                <w:t>重新指向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someFunc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</w:p>
                            <w:p w:rsidR="00B51A77" w:rsidRPr="00B51A77" w:rsidRDefault="00B51A77">
                              <w:r>
                                <w:rPr>
                                  <w:rFonts w:hint="eastAsia"/>
                                </w:rPr>
                                <w:t>此時</w:t>
                              </w:r>
                              <w:r>
                                <w:t>他就已經不再</w:t>
                              </w:r>
                              <w:r>
                                <w:rPr>
                                  <w:rFonts w:hint="eastAsia"/>
                                </w:rPr>
                                <w:t>是指向</w:t>
                              </w:r>
                              <w:r>
                                <w:t xml:space="preserve"> module </w:t>
                              </w:r>
                              <w:r>
                                <w:t>的</w:t>
                              </w:r>
                              <w:r>
                                <w:t xml:space="preserve"> exports </w:t>
                              </w:r>
                              <w:r>
                                <w:rPr>
                                  <w:rFonts w:hint="eastAsia"/>
                                </w:rPr>
                                <w:t>屬性了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5" o:spid="_x0000_s1026" editas="canvas" style="width:493.85pt;height:263.8pt;mso-position-horizontal-relative:char;mso-position-vertical-relative:line" coordsize="62712,33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712;height:33502;visibility:visible;mso-wrap-style:square">
                  <v:fill o:detectmouseclick="t"/>
                  <v:path o:connecttype="none"/>
                </v:shape>
                <v:shape id="圖片 16" o:spid="_x0000_s1028" type="#_x0000_t75" style="position:absolute;width:53251;height:33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7" o:spid="_x0000_s1029" type="#_x0000_t202" style="position:absolute;left:18935;top:9715;width:43421;height:5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" fillcolor="white [3201]" strokeweight=".5pt">
                  <v:textbox>
                    <w:txbxContent>
                      <w:p w:rsidR="00B51A77" w:rsidRDefault="00B51A77">
                        <w:r>
                          <w:rPr>
                            <w:rFonts w:hint="eastAsia"/>
                          </w:rPr>
                          <w:t xml:space="preserve">exports </w:t>
                        </w:r>
                        <w:r>
                          <w:rPr>
                            <w:rFonts w:hint="eastAsia"/>
                          </w:rPr>
                          <w:t>原本指向</w:t>
                        </w:r>
                        <w:r>
                          <w:t xml:space="preserve"> </w:t>
                        </w:r>
                        <w:proofErr w:type="spellStart"/>
                        <w:r>
                          <w:t>module.exports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但是他</w:t>
                        </w:r>
                        <w:r>
                          <w:t>重新指向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t>someFunc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，</w:t>
                        </w:r>
                      </w:p>
                      <w:p w:rsidR="00B51A77" w:rsidRPr="00B51A77" w:rsidRDefault="00B51A77">
                        <w:r>
                          <w:rPr>
                            <w:rFonts w:hint="eastAsia"/>
                          </w:rPr>
                          <w:t>此時</w:t>
                        </w:r>
                        <w:r>
                          <w:t>他就已經不再</w:t>
                        </w:r>
                        <w:r>
                          <w:rPr>
                            <w:rFonts w:hint="eastAsia"/>
                          </w:rPr>
                          <w:t>是指向</w:t>
                        </w:r>
                        <w:r>
                          <w:t xml:space="preserve"> module </w:t>
                        </w:r>
                        <w:r>
                          <w:t>的</w:t>
                        </w:r>
                        <w:r>
                          <w:t xml:space="preserve"> exports </w:t>
                        </w:r>
                        <w:r>
                          <w:rPr>
                            <w:rFonts w:hint="eastAsia"/>
                          </w:rPr>
                          <w:t>屬性了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0301" w:rsidRDefault="00100301" w:rsidP="00593027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odule.exports</w:t>
      </w:r>
      <w:proofErr w:type="spellEnd"/>
      <w: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exports</w:t>
      </w:r>
    </w:p>
    <w:p w:rsidR="00100301" w:rsidRDefault="00100301" w:rsidP="00100301">
      <w:pPr>
        <w:ind w:firstLineChars="200" w:firstLine="480"/>
        <w:jc w:val="center"/>
      </w:pPr>
    </w:p>
    <w:p w:rsidR="00430DB1" w:rsidRDefault="00430DB1" w:rsidP="007A737B">
      <w:pPr>
        <w:ind w:firstLineChars="200" w:firstLine="480"/>
        <w:jc w:val="both"/>
      </w:pPr>
      <w:r>
        <w:rPr>
          <w:rFonts w:hint="eastAsia"/>
        </w:rPr>
        <w:t>參考來源：</w:t>
      </w:r>
      <w:hyperlink r:id="rId16" w:anchor="exports-shortcut" w:history="1">
        <w:r>
          <w:rPr>
            <w:rStyle w:val="a3"/>
          </w:rPr>
          <w:t>Modules: CommonJS modules | Node.js v21.1.0 Documentation (nodejs.org)</w:t>
        </w:r>
      </w:hyperlink>
    </w:p>
    <w:p w:rsidR="00430DB1" w:rsidRDefault="00430DB1" w:rsidP="007A737B">
      <w:pPr>
        <w:ind w:firstLineChars="200" w:firstLine="480"/>
        <w:jc w:val="both"/>
      </w:pPr>
    </w:p>
    <w:p w:rsidR="00B65D34" w:rsidRDefault="00B65D34" w:rsidP="00B65D34">
      <w:pPr>
        <w:ind w:firstLineChars="200" w:firstLine="480"/>
        <w:jc w:val="both"/>
      </w:pPr>
      <w:r>
        <w:rPr>
          <w:rFonts w:hint="eastAsia"/>
        </w:rPr>
        <w:t>以上大致介紹完模組導出的概念</w:t>
      </w:r>
    </w:p>
    <w:p w:rsidR="00B65D34" w:rsidRDefault="00B65D34" w:rsidP="00B65D34">
      <w:pPr>
        <w:ind w:firstLineChars="200" w:firstLine="480"/>
        <w:jc w:val="both"/>
      </w:pPr>
    </w:p>
    <w:p w:rsidR="00793FD5" w:rsidRDefault="00B65D34" w:rsidP="00793FD5">
      <w:pPr>
        <w:ind w:firstLineChars="200" w:firstLine="480"/>
        <w:jc w:val="both"/>
      </w:pPr>
      <w:r>
        <w:rPr>
          <w:rFonts w:hint="eastAsia"/>
        </w:rPr>
        <w:t>接下來介紹引入模組的概念，這個就簡單許多，只需要使用</w:t>
      </w:r>
      <w:r>
        <w:rPr>
          <w:rFonts w:hint="eastAsia"/>
        </w:rPr>
        <w:t xml:space="preserve"> </w:t>
      </w:r>
      <w:r w:rsidR="00793FD5">
        <w:rPr>
          <w:rFonts w:hint="eastAsia"/>
        </w:rPr>
        <w:t>r</w:t>
      </w:r>
      <w:r w:rsidR="00793FD5">
        <w:t xml:space="preserve">equire </w:t>
      </w:r>
      <w:r w:rsidR="00793FD5">
        <w:rPr>
          <w:rFonts w:hint="eastAsia"/>
        </w:rPr>
        <w:t>就可以引入模組了，程式碼如下</w:t>
      </w:r>
      <w:r w:rsidR="00100301">
        <w:rPr>
          <w:rFonts w:hint="eastAsia"/>
        </w:rPr>
        <w:t>圖</w:t>
      </w:r>
      <w:r w:rsidR="00100301">
        <w:rPr>
          <w:rFonts w:hint="eastAsia"/>
        </w:rPr>
        <w:t xml:space="preserve"> </w:t>
      </w:r>
      <w:r w:rsidR="00100301">
        <w:t xml:space="preserve">6 </w:t>
      </w:r>
      <w:r w:rsidR="00793FD5">
        <w:rPr>
          <w:rFonts w:hint="eastAsia"/>
        </w:rPr>
        <w:t>所示：</w:t>
      </w:r>
    </w:p>
    <w:p w:rsidR="00793FD5" w:rsidRDefault="00793FD5" w:rsidP="00593027">
      <w:pPr>
        <w:jc w:val="center"/>
      </w:pPr>
      <w:r w:rsidRPr="00793FD5">
        <w:rPr>
          <w:noProof/>
        </w:rPr>
        <w:drawing>
          <wp:inline distT="0" distB="0" distL="0" distR="0" wp14:anchorId="24F1583F" wp14:editId="1369C828">
            <wp:extent cx="2867425" cy="20386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01" w:rsidRDefault="00100301" w:rsidP="00593027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、引入模組</w:t>
      </w:r>
    </w:p>
    <w:p w:rsidR="00793FD5" w:rsidRDefault="00793FD5" w:rsidP="00793FD5">
      <w:pPr>
        <w:ind w:firstLineChars="200" w:firstLine="480"/>
        <w:jc w:val="both"/>
      </w:pPr>
    </w:p>
    <w:p w:rsidR="00100301" w:rsidRPr="000C31DE" w:rsidRDefault="00793FD5" w:rsidP="00100301">
      <w:pPr>
        <w:ind w:firstLineChars="200" w:firstLine="480"/>
        <w:jc w:val="both"/>
      </w:pPr>
      <w:r>
        <w:rPr>
          <w:rFonts w:hint="eastAsia"/>
        </w:rPr>
        <w:t>這樣就能順利引入模組使用了。</w:t>
      </w:r>
    </w:p>
    <w:sectPr w:rsidR="00100301" w:rsidRPr="000C31DE" w:rsidSect="009F111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60E46"/>
    <w:multiLevelType w:val="hybridMultilevel"/>
    <w:tmpl w:val="A17C9B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15"/>
    <w:rsid w:val="00012E6C"/>
    <w:rsid w:val="000C31DE"/>
    <w:rsid w:val="00100301"/>
    <w:rsid w:val="00107E31"/>
    <w:rsid w:val="00207703"/>
    <w:rsid w:val="002A5E1D"/>
    <w:rsid w:val="002F4954"/>
    <w:rsid w:val="00363931"/>
    <w:rsid w:val="00430DB1"/>
    <w:rsid w:val="005325BC"/>
    <w:rsid w:val="00593027"/>
    <w:rsid w:val="0065752A"/>
    <w:rsid w:val="006E7A5E"/>
    <w:rsid w:val="00793FD5"/>
    <w:rsid w:val="007A737B"/>
    <w:rsid w:val="007C730B"/>
    <w:rsid w:val="008F3115"/>
    <w:rsid w:val="0091175F"/>
    <w:rsid w:val="00971A79"/>
    <w:rsid w:val="009F1118"/>
    <w:rsid w:val="00A118E6"/>
    <w:rsid w:val="00A136CC"/>
    <w:rsid w:val="00B51A77"/>
    <w:rsid w:val="00B65D34"/>
    <w:rsid w:val="00F6432B"/>
    <w:rsid w:val="00F9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C3B83-7D2E-48A0-89E5-3E610667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0D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C73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nodejs.org/docs/latest/api/module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%20X\Documents\&#33258;&#35330;%20Office%20&#31684;&#26412;\FAQ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093882-295B-45EB-830D-8D5FB34A9057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5D763-16DB-4B7A-94FE-900FB5289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FAQ.dotx</Template>
  <TotalTime>56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User X</cp:lastModifiedBy>
  <cp:revision>19</cp:revision>
  <dcterms:created xsi:type="dcterms:W3CDTF">2023-10-31T00:54:00Z</dcterms:created>
  <dcterms:modified xsi:type="dcterms:W3CDTF">2023-10-31T02:17:00Z</dcterms:modified>
</cp:coreProperties>
</file>